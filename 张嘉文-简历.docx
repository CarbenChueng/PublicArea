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0CB15D50" id="矩形 572" o:spid="_x0000_s1026" style="position:absolute;left:0;text-align:left;margin-left:0;margin-top:0;width:592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kivDIxACAADp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376791" w:rsidRDefault="00376791">
      <w:pPr>
        <w:adjustRightInd w:val="0"/>
        <w:snapToGrid w:val="0"/>
      </w:pP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13995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广州</w:t>
                            </w:r>
                          </w:p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600036261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ab/>
                            </w:r>
                          </w:p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382684783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263.55pt;margin-top:8.2pt;width:168.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" filled="f" stroked="f">
                <v:textbox>
                  <w:txbxContent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广州</w:t>
                      </w:r>
                    </w:p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600036261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ab/>
                      </w:r>
                    </w:p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382684783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103441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034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32"/>
                                <w:szCs w:val="32"/>
                              </w:rPr>
                              <w:t>张嘉文</w:t>
                            </w:r>
                          </w:p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4"/>
                              </w:rPr>
                              <w:t>学历：全日制本科</w:t>
                            </w:r>
                          </w:p>
                          <w:p w:rsidR="00376791" w:rsidRDefault="004D178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b/>
                                <w:color w:val="323E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  <w:t>图像算法工程师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42.05pt;margin-top:12.15pt;width:164.2pt;height:8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" filled="f" stroked="f">
                <v:textbox>
                  <w:txbxContent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32"/>
                          <w:szCs w:val="32"/>
                        </w:rPr>
                        <w:t>张嘉文</w:t>
                      </w:r>
                    </w:p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4"/>
                        </w:rPr>
                        <w:t>学历：全日制本科</w:t>
                      </w:r>
                    </w:p>
                    <w:p w:rsidR="00376791" w:rsidRDefault="004D178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b/>
                          <w:color w:val="323E4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  <w:t>图像算法工程师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53340</wp:posOffset>
                </wp:positionV>
                <wp:extent cx="85090" cy="145415"/>
                <wp:effectExtent l="17780" t="0" r="30480" b="6985"/>
                <wp:wrapNone/>
                <wp:docPr id="26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02209867" id="定位" o:spid="_x0000_s1026" style="position:absolute;left:0;text-align:left;margin-left:253.55pt;margin-top:4.2pt;width:6.7pt;height:1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23e4f" stroked="f" strokeweight="2pt">
                <v:path arrowok="t" textboxrect="0,0,559792,955625"/>
              </v:shape>
            </w:pict>
          </mc:Fallback>
        </mc:AlternateContent>
      </w:r>
    </w:p>
    <w:p w:rsidR="00376791" w:rsidRDefault="00376791">
      <w:pPr>
        <w:adjustRightInd w:val="0"/>
        <w:snapToGrid w:val="0"/>
      </w:pP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111760</wp:posOffset>
                </wp:positionV>
                <wp:extent cx="111125" cy="146050"/>
                <wp:effectExtent l="0" t="0" r="3175" b="635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3D64C373" id="电话" o:spid="_x0000_s1026" style="position:absolute;left:0;text-align:left;margin-left:253.75pt;margin-top:8.8pt;width:8.7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 strokeweight="2pt">
                <v:path arrowok="t" o:connecttype="custom" o:connectlocs="55634,0;65892,8624;80255,51748;76151,63823;51530,75897;98720,167320;122321,154816;137703,156970;176686,189744;178738,201819;156169,231143;135651,234593;237,13799;14599,3449;55634,0" o:connectangles="0,0,0,0,0,0,0,0,0,0,0,0,0,0,0" textboxrect="0,0,1978606,3092264"/>
              </v:shape>
            </w:pict>
          </mc:Fallback>
        </mc:AlternateContent>
      </w: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29845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78ED8A62" id="信息" o:spid="_x0000_s1026" style="position:absolute;left:0;text-align:left;margin-left:252.65pt;margin-top:2.35pt;width:11.05pt;height: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" path="m1897867,1805825r587870,509909l3073607,1805825,4820061,3320682r-4668648,l1897867,1805825xm,159634l1788328,1710812,,3261996,,159634xm4974795,156753r,3108119l3183146,1710812,4974795,156753xm35040,l4936434,,2485737,2125709,35040,xe" fillcolor="#323e4f" stroked="f" strokeweight="2pt">
                <v:path arrowok="t" textboxrect="0,0,4974795,3320682"/>
              </v:shape>
            </w:pict>
          </mc:Fallback>
        </mc:AlternateContent>
      </w:r>
    </w:p>
    <w:p w:rsidR="00376791" w:rsidRDefault="00376791">
      <w:pPr>
        <w:adjustRightInd w:val="0"/>
        <w:snapToGrid w:val="0"/>
      </w:pP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45085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376791" w:rsidRDefault="004D178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9" o:spid="_x0000_s1028" type="#_x0000_t202" style="position:absolute;left:0;text-align:left;margin-left:63.35pt;margin-top:3.55pt;width:88.2pt;height:3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" filled="f" stroked="f" strokeweight="1.25pt">
                <v:textbox>
                  <w:txbxContent>
                    <w:p w:rsidR="00376791" w:rsidRDefault="004D1785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16510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4EE59F8" id="Freeform 177" o:spid="_x0000_s1026" style="position:absolute;left:0;text-align:left;margin-left:40.2pt;margin-top:1.3pt;width:25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A80484" wp14:editId="05C22E5F">
                <wp:simplePos x="0" y="0"/>
                <wp:positionH relativeFrom="column">
                  <wp:posOffset>899795</wp:posOffset>
                </wp:positionH>
                <wp:positionV relativeFrom="paragraph">
                  <wp:posOffset>144145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D5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70" o:spid="_x0000_s1026" type="#_x0000_t32" style="position:absolute;left:0;text-align:left;margin-left:70.85pt;margin-top:11.35pt;width:485.25pt;height:0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" strokecolor="#323e4f" strokeweight="1.25pt"/>
            </w:pict>
          </mc:Fallback>
        </mc:AlternateContent>
      </w:r>
    </w:p>
    <w:p w:rsidR="00376791" w:rsidRDefault="004D17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3FF61D" wp14:editId="1FD18AC2">
                <wp:simplePos x="0" y="0"/>
                <wp:positionH relativeFrom="column">
                  <wp:posOffset>180975</wp:posOffset>
                </wp:positionH>
                <wp:positionV relativeFrom="paragraph">
                  <wp:posOffset>130810</wp:posOffset>
                </wp:positionV>
                <wp:extent cx="6968490" cy="249555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376791" w:rsidRDefault="004D178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熟悉OpenCV、Mat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plotlib图形管理工具</w:t>
                            </w:r>
                          </w:p>
                          <w:p w:rsidR="00376791" w:rsidRDefault="004D178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熟悉pytorch框架，numpy科学计算库</w:t>
                            </w:r>
                          </w:p>
                          <w:p w:rsidR="00376791" w:rsidRDefault="004D178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熟悉python</w:t>
                            </w:r>
                            <w:r w:rsidR="00B8170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语言，接触过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C++</w:t>
                            </w:r>
                            <w:r w:rsidR="00B8170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，接触</w:t>
                            </w:r>
                            <w:r w:rsidR="00B81706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过</w:t>
                            </w:r>
                            <w:r w:rsidR="00B8170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linux</w:t>
                            </w:r>
                          </w:p>
                          <w:p w:rsidR="00F90C35" w:rsidRDefault="004D1785" w:rsidP="004D178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</w:t>
                            </w:r>
                            <w:r w:rsidR="00F90C3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目标检测框架：</w:t>
                            </w:r>
                            <w:r w:rsidR="00F90C3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YOLOv3-v5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</w:t>
                            </w:r>
                            <w:r w:rsidR="00F90C3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FasterRCNN</w:t>
                            </w:r>
                            <w:r w:rsidR="00F90C3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 MTCNN</w:t>
                            </w:r>
                          </w:p>
                          <w:p w:rsidR="00F90C35" w:rsidRDefault="00F90C35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熟悉图像切割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网络：U2net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，MaskRCNN</w:t>
                            </w:r>
                          </w:p>
                          <w:p w:rsidR="00F90C35" w:rsidRDefault="00F90C35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熟悉图像识别网络：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ResNet, DenseNet, MobileNetV2</w:t>
                            </w:r>
                          </w:p>
                          <w:p w:rsidR="003A06C2" w:rsidRDefault="003A06C2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循环神经网络：LSTM, SEQ2SEQ</w:t>
                            </w:r>
                          </w:p>
                          <w:p w:rsidR="00511C6C" w:rsidRPr="00511C6C" w:rsidRDefault="00511C6C" w:rsidP="00511C6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循环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网络：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DCGan</w:t>
                            </w:r>
                            <w:bookmarkStart w:id="0" w:name="_GoBack"/>
                            <w:bookmarkEnd w:id="0"/>
                          </w:p>
                          <w:p w:rsidR="00F90C35" w:rsidRDefault="003A06C2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了解数学基础：高等数学，线性代数，概率论</w:t>
                            </w:r>
                          </w:p>
                          <w:p w:rsidR="003A06C2" w:rsidRDefault="003A06C2" w:rsidP="00F90C3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了解模型压缩：量化，剪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枝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，蒸馏</w:t>
                            </w:r>
                          </w:p>
                          <w:p w:rsidR="00F90C35" w:rsidRDefault="00F90C35" w:rsidP="003A06C2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:rsidR="00376791" w:rsidRDefault="00376791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F61D" id="文本框 94" o:spid="_x0000_s1029" type="#_x0000_t202" style="position:absolute;left:0;text-align:left;margin-left:14.25pt;margin-top:10.3pt;width:548.7pt;height:196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" filled="f" stroked="f">
                <v:textbox>
                  <w:txbxContent>
                    <w:p w:rsidR="00376791" w:rsidRDefault="004D178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熟悉OpenCV、Mat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plotlib图形管理工具</w:t>
                      </w:r>
                    </w:p>
                    <w:p w:rsidR="00376791" w:rsidRDefault="004D178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熟悉pytorch框架，numpy科学计算库</w:t>
                      </w:r>
                    </w:p>
                    <w:p w:rsidR="00376791" w:rsidRDefault="004D178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熟悉python</w:t>
                      </w:r>
                      <w:r w:rsidR="00B8170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语言，接触过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C++</w:t>
                      </w:r>
                      <w:r w:rsidR="00B8170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，接触</w:t>
                      </w:r>
                      <w:r w:rsidR="00B81706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过</w:t>
                      </w:r>
                      <w:r w:rsidR="00B8170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linux</w:t>
                      </w:r>
                    </w:p>
                    <w:p w:rsidR="00F90C35" w:rsidRDefault="004D1785" w:rsidP="004D178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</w:t>
                      </w:r>
                      <w:r w:rsidR="00F90C3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目标检测框架：</w:t>
                      </w:r>
                      <w:r w:rsidR="00F90C3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YOLOv3-v5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</w:t>
                      </w:r>
                      <w:r w:rsidR="00F90C3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FasterRCNN</w:t>
                      </w:r>
                      <w:r w:rsidR="00F90C3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, MTCNN</w:t>
                      </w:r>
                    </w:p>
                    <w:p w:rsidR="00F90C35" w:rsidRDefault="00F90C35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熟悉图像切割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网络：U2net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，MaskRCNN</w:t>
                      </w:r>
                    </w:p>
                    <w:p w:rsidR="00F90C35" w:rsidRDefault="00F90C35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熟悉图像识别网络：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ResNet, DenseNet, MobileNetV2</w:t>
                      </w:r>
                    </w:p>
                    <w:p w:rsidR="003A06C2" w:rsidRDefault="003A06C2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循环神经网络：LSTM, SEQ2SEQ</w:t>
                      </w:r>
                    </w:p>
                    <w:p w:rsidR="00511C6C" w:rsidRPr="00511C6C" w:rsidRDefault="00511C6C" w:rsidP="00511C6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循环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生成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网络：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an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,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DCGan</w:t>
                      </w:r>
                      <w:bookmarkStart w:id="1" w:name="_GoBack"/>
                      <w:bookmarkEnd w:id="1"/>
                    </w:p>
                    <w:p w:rsidR="00F90C35" w:rsidRDefault="003A06C2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了解数学基础：高等数学，线性代数，概率论</w:t>
                      </w:r>
                    </w:p>
                    <w:p w:rsidR="003A06C2" w:rsidRDefault="003A06C2" w:rsidP="00F90C35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了解模型压缩：量化，剪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枝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，蒸馏</w:t>
                      </w:r>
                    </w:p>
                    <w:p w:rsidR="00F90C35" w:rsidRDefault="00F90C35" w:rsidP="003A06C2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:rsidR="00376791" w:rsidRDefault="00376791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4D1785" w:rsidRDefault="004D1785">
      <w:pPr>
        <w:adjustRightInd w:val="0"/>
        <w:snapToGrid w:val="0"/>
      </w:pPr>
    </w:p>
    <w:p w:rsidR="004D1785" w:rsidRDefault="004D1785">
      <w:pPr>
        <w:adjustRightInd w:val="0"/>
        <w:snapToGrid w:val="0"/>
      </w:pPr>
    </w:p>
    <w:p w:rsidR="004D1785" w:rsidRDefault="004D1785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6A25E0" w:rsidRDefault="006A25E0" w:rsidP="006A25E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7C225" wp14:editId="44FFFDA0">
                <wp:simplePos x="0" y="0"/>
                <wp:positionH relativeFrom="column">
                  <wp:posOffset>833755</wp:posOffset>
                </wp:positionH>
                <wp:positionV relativeFrom="paragraph">
                  <wp:posOffset>8890</wp:posOffset>
                </wp:positionV>
                <wp:extent cx="1724025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6A25E0" w:rsidRDefault="006A25E0" w:rsidP="006A25E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工作/项目经历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C97C225" id="文本框 552" o:spid="_x0000_s1030" type="#_x0000_t202" style="position:absolute;left:0;text-align:left;margin-left:65.65pt;margin-top:.7pt;width:135.75pt;height:3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" filled="f" stroked="f" strokeweight="1.25pt">
                <v:textbox>
                  <w:txbxContent>
                    <w:p w:rsidR="006A25E0" w:rsidRDefault="006A25E0" w:rsidP="006A25E0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工作/项目经历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1CA74" wp14:editId="5EB08A1F">
                <wp:simplePos x="0" y="0"/>
                <wp:positionH relativeFrom="column">
                  <wp:posOffset>444500</wp:posOffset>
                </wp:positionH>
                <wp:positionV relativeFrom="paragraph">
                  <wp:posOffset>13970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863867F" id="Freeform 177" o:spid="_x0000_s1026" style="position:absolute;left:0;text-align:left;margin-left:35pt;margin-top:1.1pt;width:25.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</w:p>
    <w:p w:rsidR="006A25E0" w:rsidRDefault="006A25E0" w:rsidP="006A25E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FBA21" wp14:editId="318448EC">
                <wp:simplePos x="0" y="0"/>
                <wp:positionH relativeFrom="column">
                  <wp:posOffset>833755</wp:posOffset>
                </wp:positionH>
                <wp:positionV relativeFrom="paragraph">
                  <wp:posOffset>7620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4CC9" id="自选图形 553" o:spid="_x0000_s1026" type="#_x0000_t32" style="position:absolute;left:0;text-align:left;margin-left:65.65pt;margin-top:.6pt;width:485.25pt;height: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" strokecolor="#323e4f" strokeweight="1.25pt"/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840" w:firstLine="403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2019.10~2020.11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成都良坤科技有限公司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图像算法工程师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840" w:firstLine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对公司产品中的图像算法进行研究开发工作，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图像处理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、基于图像质量的分析工作等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为项目解决有关图像算法的问题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03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  <w:t>疲劳驾驶检测系统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03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项目描述：通过摄像头检测驾驶员状态，如发现违规或疲劳驾驶做出语音提醒</w:t>
      </w:r>
    </w:p>
    <w:p w:rsidR="006A25E0" w:rsidRDefault="006A25E0" w:rsidP="006A25E0">
      <w:pPr>
        <w:shd w:val="clear" w:color="auto" w:fill="FFFFFF"/>
        <w:wordWrap w:val="0"/>
        <w:spacing w:line="450" w:lineRule="atLeas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03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1：讨论项目目的和细节，确定项目解决方案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2：对数据进行质量把控，保证数据需求量，进行数据标注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3：对模型进行初步试验（过拟合版本），确定选用的模型yolov3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4：设置关键参数：图片（416*416）,选择多分类损失交叉熵，并根据损失（iou，框的偏移量，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目标置</w:t>
      </w: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ab/>
        <w:t>信度，目标分类）, 精确率和召回率进行优化。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shd w:val="clear" w:color="auto" w:fill="FFFFFF"/>
        </w:rPr>
        <w:t>5：协助部署</w:t>
      </w:r>
    </w:p>
    <w:p w:rsidR="006A25E0" w:rsidRDefault="006A25E0" w:rsidP="006A25E0"/>
    <w:p w:rsidR="006A25E0" w:rsidRDefault="006A25E0" w:rsidP="006A25E0"/>
    <w:p w:rsidR="006A25E0" w:rsidRDefault="006A25E0" w:rsidP="006A25E0"/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E63C5" wp14:editId="667654D4">
                <wp:simplePos x="0" y="0"/>
                <wp:positionH relativeFrom="column">
                  <wp:posOffset>576580</wp:posOffset>
                </wp:positionH>
                <wp:positionV relativeFrom="paragraph">
                  <wp:posOffset>222250</wp:posOffset>
                </wp:positionV>
                <wp:extent cx="6162675" cy="0"/>
                <wp:effectExtent l="0" t="0" r="0" b="0"/>
                <wp:wrapNone/>
                <wp:docPr id="30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5A7B3" id="自选图形 553" o:spid="_x0000_s1026" type="#_x0000_t32" style="position:absolute;left:0;text-align:left;margin-left:45.4pt;margin-top:17.5pt;width:485.25pt;height: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" strokecolor="#323e4f" strokeweight="1.25pt"/>
            </w:pict>
          </mc:Fallback>
        </mc:AlternateConten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</w:p>
    <w:p w:rsidR="006A25E0" w:rsidRDefault="006A25E0" w:rsidP="006A25E0">
      <w:pPr>
        <w:pStyle w:val="a9"/>
        <w:adjustRightInd w:val="0"/>
        <w:snapToGrid w:val="0"/>
        <w:spacing w:before="0" w:beforeAutospacing="0"/>
        <w:ind w:left="823" w:firstLine="42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2016.06~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201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8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.08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 xml:space="preserve">上海完美时空软件有限公司          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 xml:space="preserve">音效设计师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ind w:left="126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>负责射雕英雄传，轮回绝等项目的音效设计，包括UI 技能，过场动画等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color w:val="262626"/>
          <w:kern w:val="24"/>
          <w:sz w:val="21"/>
        </w:rPr>
        <w:t>负责管理并更新音效库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color w:val="262626"/>
          <w:kern w:val="24"/>
          <w:sz w:val="21"/>
        </w:rPr>
        <w:t>负责游戏更新的音效设计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firstLine="420"/>
        <w:rPr>
          <w:rFonts w:ascii="微软雅黑" w:eastAsia="微软雅黑" w:hAnsi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轮回诀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，射雕英雄传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项目描述：特色古风MOBA手游，金庸IP大作，新增AR效果，视觉炸裂。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1，确定项目风格，提供制作方案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2，严格把关音乐外包质量，将古风进行到底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3，根据每个英雄不同的衣服，装备等独特的武器以及技能音效设计，强化个人音效特色。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4，了解游戏故事背景，为过场动画，CG进行音效设计，增强玩家代入感。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5，对人声进行微调处理，优化人声与人物的配搭，消除违和感。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6，为音效进行更新，更增加玩家队友的新鲜感。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7，对各种场景进行环境音效的配置，增强音效在AR效果的声音立体感。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8，为项目音频设计播放机制，配合团队进行调试及其配置工作。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firstLine="420"/>
        <w:rPr>
          <w:rFonts w:ascii="微软雅黑" w:eastAsia="微软雅黑" w:hAnsi="微软雅黑"/>
          <w:color w:val="262626"/>
          <w:kern w:val="24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1482B" wp14:editId="1A5A7CD4">
                <wp:simplePos x="0" y="0"/>
                <wp:positionH relativeFrom="column">
                  <wp:posOffset>414655</wp:posOffset>
                </wp:positionH>
                <wp:positionV relativeFrom="paragraph">
                  <wp:posOffset>221615</wp:posOffset>
                </wp:positionV>
                <wp:extent cx="6162675" cy="0"/>
                <wp:effectExtent l="0" t="0" r="0" b="0"/>
                <wp:wrapNone/>
                <wp:docPr id="32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3A60" id="自选图形 553" o:spid="_x0000_s1026" type="#_x0000_t32" style="position:absolute;left:0;text-align:left;margin-left:32.65pt;margin-top:17.45pt;width:485.25pt;height:0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" strokecolor="#323e4f" strokeweight="1.25pt"/>
            </w:pict>
          </mc:Fallback>
        </mc:AlternateConten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color w:val="262626"/>
          <w:kern w:val="24"/>
          <w:sz w:val="21"/>
        </w:rPr>
      </w:pP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840" w:firstLine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2015.06~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201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6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.0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6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苏州蜗牛数字科技股份有限公司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音效设计师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ind w:left="126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负责太极熊猫3，黑暗与光明，魔龙项目等项目的音效设计，包括UI 技能，过场动画等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color w:val="262626"/>
          <w:kern w:val="24"/>
          <w:sz w:val="21"/>
        </w:rPr>
        <w:t>负责管理并更新音效库</w:t>
      </w:r>
    </w:p>
    <w:p w:rsidR="006A25E0" w:rsidRDefault="006A25E0" w:rsidP="006A25E0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1260"/>
        <w:rPr>
          <w:rFonts w:ascii="微软雅黑" w:eastAsia="微软雅黑" w:hAnsi="微软雅黑"/>
          <w:b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color w:val="262626"/>
          <w:kern w:val="24"/>
          <w:sz w:val="21"/>
        </w:rPr>
        <w:t>负责游戏更新的音效设计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420" w:firstLine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魔龙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项目描述：2.5D手游新作，中世纪魔幻风格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1，确定项目风格，提供制作方案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2，针对风格进行技能，CG ，UI等的音频制作。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3，为项目音频设计播放机制，配合团队进行调试及其配置工作</w:t>
      </w:r>
    </w:p>
    <w:p w:rsidR="006A25E0" w:rsidRDefault="006A25E0" w:rsidP="006A25E0">
      <w:pPr>
        <w:adjustRightInd w:val="0"/>
        <w:snapToGrid w:val="0"/>
        <w:spacing w:line="400" w:lineRule="exact"/>
        <w:rPr>
          <w:b/>
          <w:bCs/>
        </w:rPr>
      </w:pP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黑暗与光明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项目描述：仿似怪物猎人的大型魔幻端游项目。各种中世纪，暴龙，翼龙，石头怪等怪物，组队通关。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numPr>
          <w:ilvl w:val="0"/>
          <w:numId w:val="2"/>
        </w:num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确定项目风格，提供制作方案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2，为里面的上百种怪物进行脚步，攻击，技能设计音效，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3，设计白天，黑夜，山，水等各种环境音效，设计打雷，下雨等各种天气音效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4.。对音效进行配置及调试，令其达到最为真实的效果，让玩家有置身其中的感觉。</w:t>
      </w:r>
    </w:p>
    <w:p w:rsidR="006A25E0" w:rsidRDefault="006A25E0" w:rsidP="006A25E0">
      <w:pPr>
        <w:adjustRightInd w:val="0"/>
        <w:snapToGrid w:val="0"/>
        <w:spacing w:line="400" w:lineRule="exact"/>
        <w:rPr>
          <w:b/>
          <w:bCs/>
        </w:rPr>
      </w:pP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太极熊猫3D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项目描述：正统续作热门IP手游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numPr>
          <w:ilvl w:val="0"/>
          <w:numId w:val="3"/>
        </w:num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lastRenderedPageBreak/>
        <w:t>确定项目风格，提供制作方案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2，针对风格进行技能，CG ，UI等的音频制作。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3，为项目音频设计播放机制，配合团队进行调试及其配置工作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42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项目名称：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  <w:t>方舟公园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《方舟：生存进化》续作 《方舟公园》，大型VR生存类游戏。</w:t>
      </w:r>
    </w:p>
    <w:p w:rsidR="006A25E0" w:rsidRDefault="006A25E0" w:rsidP="006A25E0">
      <w:p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责任描述：</w:t>
      </w:r>
    </w:p>
    <w:p w:rsidR="006A25E0" w:rsidRDefault="006A25E0" w:rsidP="006A25E0">
      <w:pPr>
        <w:numPr>
          <w:ilvl w:val="0"/>
          <w:numId w:val="4"/>
        </w:numPr>
        <w:shd w:val="clear" w:color="auto" w:fill="FFFFFF"/>
        <w:wordWrap w:val="0"/>
        <w:spacing w:line="400" w:lineRule="exact"/>
        <w:ind w:left="840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对人声配音进行监棚和指导，保证人声语音质量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2，对于VR游戏来说，声音效果无疑是重中之重，所以要针对个别音效进行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混响，mechine，magci等效果处理，对玩家游戏体验大大提升。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3，进行游戏最终声音效果的混音</w:t>
      </w:r>
    </w:p>
    <w:p w:rsidR="006A25E0" w:rsidRDefault="006A25E0" w:rsidP="006A25E0">
      <w:pPr>
        <w:shd w:val="clear" w:color="auto" w:fill="FFFFFF"/>
        <w:wordWrap w:val="0"/>
        <w:spacing w:line="400" w:lineRule="exact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39760" wp14:editId="198306DC">
                <wp:simplePos x="0" y="0"/>
                <wp:positionH relativeFrom="column">
                  <wp:posOffset>395605</wp:posOffset>
                </wp:positionH>
                <wp:positionV relativeFrom="paragraph">
                  <wp:posOffset>218440</wp:posOffset>
                </wp:positionV>
                <wp:extent cx="6162675" cy="0"/>
                <wp:effectExtent l="0" t="0" r="0" b="0"/>
                <wp:wrapNone/>
                <wp:docPr id="3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7557" id="自选图形 553" o:spid="_x0000_s1026" type="#_x0000_t32" style="position:absolute;left:0;text-align:left;margin-left:31.15pt;margin-top:17.2pt;width:485.25pt;height:0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" strokecolor="#323e4f" strokeweight="1.25pt"/>
            </w:pict>
          </mc:Fallback>
        </mc:AlternateContent>
      </w:r>
    </w:p>
    <w:p w:rsidR="006A25E0" w:rsidRDefault="006A25E0" w:rsidP="006A25E0">
      <w:pPr>
        <w:shd w:val="clear" w:color="auto" w:fill="FFFFFF"/>
        <w:wordWrap w:val="0"/>
        <w:spacing w:line="400" w:lineRule="exact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/>
        <w:ind w:left="840" w:firstLine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4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.0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8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~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2015.0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6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北京小旭音乐文化有限公司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ab/>
        <w:t>音效设计师</w:t>
      </w:r>
    </w:p>
    <w:p w:rsidR="006A25E0" w:rsidRDefault="006A25E0" w:rsidP="006A25E0">
      <w:pPr>
        <w:spacing w:line="400" w:lineRule="exact"/>
        <w:ind w:left="839" w:firstLine="420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  <w:lang w:bidi="ar"/>
        </w:rPr>
        <w:t>工作描述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：</w:t>
      </w:r>
    </w:p>
    <w:p w:rsidR="006A25E0" w:rsidRDefault="006A25E0" w:rsidP="006A25E0">
      <w:pPr>
        <w:numPr>
          <w:ilvl w:val="0"/>
          <w:numId w:val="5"/>
        </w:numPr>
        <w:shd w:val="clear" w:color="auto" w:fill="FFFFFF"/>
        <w:spacing w:line="400" w:lineRule="exact"/>
        <w:ind w:left="839" w:firstLine="420"/>
        <w:jc w:val="left"/>
        <w:rPr>
          <w:rFonts w:ascii="微软雅黑" w:eastAsia="微软雅黑" w:hAnsi="微软雅黑" w:cs="微软雅黑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>建立自己音效素材库和音乐库并整理 ，熟悉音源插件使用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2.了解客户需求，对游戏外包的音效风格设定方案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3.制作游戏技能，视频，CG 动画等音效，并对视频等音效进行混音</w:t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  <w:shd w:val="clear" w:color="auto" w:fill="FFFFFF"/>
          <w:lang w:bidi="ar"/>
        </w:rPr>
        <w:tab/>
        <w:t>4.为粤语游戏进行配音</w:t>
      </w:r>
    </w:p>
    <w:p w:rsidR="006A25E0" w:rsidRPr="00480BEA" w:rsidRDefault="006A25E0" w:rsidP="006A25E0"/>
    <w:p w:rsidR="006A25E0" w:rsidRDefault="006A25E0" w:rsidP="006A25E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AD640" wp14:editId="7EEA3528">
                <wp:simplePos x="0" y="0"/>
                <wp:positionH relativeFrom="column">
                  <wp:posOffset>785495</wp:posOffset>
                </wp:positionH>
                <wp:positionV relativeFrom="paragraph">
                  <wp:posOffset>160020</wp:posOffset>
                </wp:positionV>
                <wp:extent cx="2455545" cy="4718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6A25E0" w:rsidRDefault="006A25E0" w:rsidP="006A25E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教育，培训背景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2AAD640" id="文本框 565" o:spid="_x0000_s1031" type="#_x0000_t202" style="position:absolute;left:0;text-align:left;margin-left:61.85pt;margin-top:12.6pt;width:193.35pt;height:3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" filled="f" stroked="f" strokeweight="1.25pt">
                <v:textbox>
                  <w:txbxContent>
                    <w:p w:rsidR="006A25E0" w:rsidRDefault="006A25E0" w:rsidP="006A25E0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教育，培训背景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62C8C" wp14:editId="59E80226">
                <wp:simplePos x="0" y="0"/>
                <wp:positionH relativeFrom="column">
                  <wp:posOffset>472440</wp:posOffset>
                </wp:positionH>
                <wp:positionV relativeFrom="paragraph">
                  <wp:posOffset>69850</wp:posOffset>
                </wp:positionV>
                <wp:extent cx="323850" cy="323850"/>
                <wp:effectExtent l="0" t="0" r="0" b="0"/>
                <wp:wrapNone/>
                <wp:docPr id="20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173D147" id="Freeform 177" o:spid="_x0000_s1026" style="position:absolute;left:0;text-align:left;margin-left:37.2pt;margin-top:5.5pt;width:25.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:rsidR="006A25E0" w:rsidRDefault="006A25E0" w:rsidP="006A25E0">
      <w:pPr>
        <w:adjustRightInd w:val="0"/>
        <w:snapToGrid w:val="0"/>
      </w:pPr>
    </w:p>
    <w:p w:rsidR="006A25E0" w:rsidRDefault="006A25E0" w:rsidP="006A25E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75F6C" wp14:editId="14047021">
                <wp:simplePos x="0" y="0"/>
                <wp:positionH relativeFrom="column">
                  <wp:posOffset>814070</wp:posOffset>
                </wp:positionH>
                <wp:positionV relativeFrom="paragraph">
                  <wp:posOffset>101600</wp:posOffset>
                </wp:positionV>
                <wp:extent cx="6162675" cy="0"/>
                <wp:effectExtent l="0" t="0" r="0" b="0"/>
                <wp:wrapNone/>
                <wp:docPr id="22" name="自选图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5D87" id="自选图形 566" o:spid="_x0000_s1026" type="#_x0000_t32" style="position:absolute;left:0;text-align:left;margin-left:64.1pt;margin-top:8pt;width:485.25pt;height: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" strokecolor="#323e4f" strokeweight="1.25pt"/>
            </w:pict>
          </mc:Fallback>
        </mc:AlternateConten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/>
          <w:b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2010.09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~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2014.07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  <w:t xml:space="preserve">广东石油化工学院 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音乐表演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本科学位</w:t>
      </w:r>
    </w:p>
    <w:p w:rsidR="006A25E0" w:rsidRDefault="006A25E0" w:rsidP="006A25E0">
      <w:pPr>
        <w:pStyle w:val="a9"/>
        <w:numPr>
          <w:ilvl w:val="0"/>
          <w:numId w:val="6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hint="eastAsia"/>
          <w:color w:val="000000"/>
          <w:kern w:val="24"/>
          <w:sz w:val="21"/>
        </w:rPr>
        <w:t>主修课程</w:t>
      </w:r>
      <w:r>
        <w:rPr>
          <w:rFonts w:ascii="微软雅黑" w:eastAsia="微软雅黑" w:hAnsi="微软雅黑"/>
          <w:color w:val="000000"/>
          <w:kern w:val="24"/>
          <w:sz w:val="21"/>
        </w:rPr>
        <w:t>：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钢琴，合唱，音乐理论等</w:t>
      </w:r>
    </w:p>
    <w:p w:rsidR="006A25E0" w:rsidRDefault="006A25E0" w:rsidP="006A25E0">
      <w:pPr>
        <w:pStyle w:val="a9"/>
        <w:adjustRightInd w:val="0"/>
        <w:snapToGrid w:val="0"/>
        <w:spacing w:before="0" w:beforeAutospacing="0" w:after="0" w:afterAutospacing="0" w:line="276" w:lineRule="auto"/>
        <w:ind w:left="840" w:firstLine="420"/>
        <w:rPr>
          <w:rFonts w:ascii="微软雅黑" w:eastAsia="微软雅黑" w:hAnsi="微软雅黑"/>
          <w:b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2018.10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~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2019.07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  <w:t>猎维科技有限公司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  <w:t>图像算法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ab/>
      </w:r>
    </w:p>
    <w:p w:rsidR="006A25E0" w:rsidRDefault="006A25E0" w:rsidP="006A25E0">
      <w:pPr>
        <w:pStyle w:val="a9"/>
        <w:numPr>
          <w:ilvl w:val="0"/>
          <w:numId w:val="6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hint="eastAsia"/>
          <w:color w:val="000000"/>
          <w:kern w:val="24"/>
          <w:sz w:val="21"/>
        </w:rPr>
        <w:t>主修课程</w:t>
      </w:r>
      <w:r>
        <w:rPr>
          <w:rFonts w:ascii="微软雅黑" w:eastAsia="微软雅黑" w:hAnsi="微软雅黑"/>
          <w:color w:val="000000"/>
          <w:kern w:val="24"/>
          <w:sz w:val="21"/>
        </w:rPr>
        <w:t>：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高等数学，线性代数和概率论，opencv，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Mat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plotlib，MTCNN，人脸识别，损失设计</w:t>
      </w:r>
    </w:p>
    <w:p w:rsidR="006A25E0" w:rsidRDefault="006A25E0" w:rsidP="006A25E0">
      <w:pPr>
        <w:pStyle w:val="a9"/>
        <w:numPr>
          <w:ilvl w:val="0"/>
          <w:numId w:val="6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网络优化，yolov3，RNN，GAN</w:t>
      </w: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>
      <w:pPr>
        <w:adjustRightInd w:val="0"/>
        <w:snapToGrid w:val="0"/>
      </w:pPr>
    </w:p>
    <w:p w:rsidR="00376791" w:rsidRDefault="00376791"/>
    <w:p w:rsidR="00376791" w:rsidRDefault="00376791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p w:rsidR="00480BEA" w:rsidRDefault="00480BEA"/>
    <w:sectPr w:rsidR="00480BE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707" w:rsidRDefault="00554707" w:rsidP="00D75C7B">
      <w:r>
        <w:separator/>
      </w:r>
    </w:p>
  </w:endnote>
  <w:endnote w:type="continuationSeparator" w:id="0">
    <w:p w:rsidR="00554707" w:rsidRDefault="00554707" w:rsidP="00D7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707" w:rsidRDefault="00554707" w:rsidP="00D75C7B">
      <w:r>
        <w:separator/>
      </w:r>
    </w:p>
  </w:footnote>
  <w:footnote w:type="continuationSeparator" w:id="0">
    <w:p w:rsidR="00554707" w:rsidRDefault="00554707" w:rsidP="00D75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8F1EEA"/>
    <w:multiLevelType w:val="singleLevel"/>
    <w:tmpl w:val="E98F1E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84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8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8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8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84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84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1A7204C"/>
    <w:multiLevelType w:val="singleLevel"/>
    <w:tmpl w:val="11A7204C"/>
    <w:lvl w:ilvl="0">
      <w:start w:val="1"/>
      <w:numFmt w:val="decimal"/>
      <w:suff w:val="nothing"/>
      <w:lvlText w:val="%1，"/>
      <w:lvlJc w:val="left"/>
    </w:lvl>
  </w:abstractNum>
  <w:abstractNum w:abstractNumId="3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A12A9D8"/>
    <w:multiLevelType w:val="singleLevel"/>
    <w:tmpl w:val="4A12A9D8"/>
    <w:lvl w:ilvl="0">
      <w:start w:val="1"/>
      <w:numFmt w:val="decimal"/>
      <w:suff w:val="nothing"/>
      <w:lvlText w:val="%1，"/>
      <w:lvlJc w:val="left"/>
    </w:lvl>
  </w:abstractNum>
  <w:abstractNum w:abstractNumId="5" w15:restartNumberingAfterBreak="0">
    <w:nsid w:val="64B560DB"/>
    <w:multiLevelType w:val="singleLevel"/>
    <w:tmpl w:val="64B560DB"/>
    <w:lvl w:ilvl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0D498B"/>
    <w:rsid w:val="00155B8D"/>
    <w:rsid w:val="0016096B"/>
    <w:rsid w:val="00177E56"/>
    <w:rsid w:val="001A517E"/>
    <w:rsid w:val="001B0EC5"/>
    <w:rsid w:val="001B131F"/>
    <w:rsid w:val="001F4242"/>
    <w:rsid w:val="002072B7"/>
    <w:rsid w:val="00220456"/>
    <w:rsid w:val="0024555E"/>
    <w:rsid w:val="00250C36"/>
    <w:rsid w:val="00253269"/>
    <w:rsid w:val="00266660"/>
    <w:rsid w:val="002D24B4"/>
    <w:rsid w:val="002D410A"/>
    <w:rsid w:val="00304FF1"/>
    <w:rsid w:val="003335E2"/>
    <w:rsid w:val="003354FF"/>
    <w:rsid w:val="003357D4"/>
    <w:rsid w:val="00376791"/>
    <w:rsid w:val="0039501B"/>
    <w:rsid w:val="003A06C2"/>
    <w:rsid w:val="003A696B"/>
    <w:rsid w:val="003D3A15"/>
    <w:rsid w:val="004754E8"/>
    <w:rsid w:val="00480BEA"/>
    <w:rsid w:val="004941E0"/>
    <w:rsid w:val="004D1785"/>
    <w:rsid w:val="004D198E"/>
    <w:rsid w:val="004D4124"/>
    <w:rsid w:val="004E1D65"/>
    <w:rsid w:val="004F79C1"/>
    <w:rsid w:val="00502581"/>
    <w:rsid w:val="00505DB5"/>
    <w:rsid w:val="00511C6C"/>
    <w:rsid w:val="00514257"/>
    <w:rsid w:val="00545F6A"/>
    <w:rsid w:val="00554707"/>
    <w:rsid w:val="00582268"/>
    <w:rsid w:val="005964A2"/>
    <w:rsid w:val="00614409"/>
    <w:rsid w:val="006245D4"/>
    <w:rsid w:val="006621E6"/>
    <w:rsid w:val="00676C2A"/>
    <w:rsid w:val="006951FF"/>
    <w:rsid w:val="006A25E0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22305"/>
    <w:rsid w:val="00844B3B"/>
    <w:rsid w:val="00853AED"/>
    <w:rsid w:val="008A44B2"/>
    <w:rsid w:val="008B059C"/>
    <w:rsid w:val="008B2A07"/>
    <w:rsid w:val="008E4846"/>
    <w:rsid w:val="00903146"/>
    <w:rsid w:val="0090780B"/>
    <w:rsid w:val="00961320"/>
    <w:rsid w:val="009B1E22"/>
    <w:rsid w:val="009C22A0"/>
    <w:rsid w:val="009D1497"/>
    <w:rsid w:val="00A14121"/>
    <w:rsid w:val="00A52C79"/>
    <w:rsid w:val="00A541D6"/>
    <w:rsid w:val="00A90571"/>
    <w:rsid w:val="00AE38F8"/>
    <w:rsid w:val="00B10F39"/>
    <w:rsid w:val="00B42918"/>
    <w:rsid w:val="00B4430F"/>
    <w:rsid w:val="00B81706"/>
    <w:rsid w:val="00BA7FA1"/>
    <w:rsid w:val="00BD107F"/>
    <w:rsid w:val="00C21355"/>
    <w:rsid w:val="00C25FE7"/>
    <w:rsid w:val="00C95EDA"/>
    <w:rsid w:val="00CC16EB"/>
    <w:rsid w:val="00CE04DF"/>
    <w:rsid w:val="00CE4AA6"/>
    <w:rsid w:val="00D00C4F"/>
    <w:rsid w:val="00D35D56"/>
    <w:rsid w:val="00D75C7B"/>
    <w:rsid w:val="00D93148"/>
    <w:rsid w:val="00DD0985"/>
    <w:rsid w:val="00DD4B0F"/>
    <w:rsid w:val="00E20A63"/>
    <w:rsid w:val="00E710E5"/>
    <w:rsid w:val="00E710EE"/>
    <w:rsid w:val="00E76D5B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90C35"/>
    <w:rsid w:val="00FE365F"/>
    <w:rsid w:val="00FE6DCC"/>
    <w:rsid w:val="024C3AAF"/>
    <w:rsid w:val="0766295E"/>
    <w:rsid w:val="08A035CD"/>
    <w:rsid w:val="08E34852"/>
    <w:rsid w:val="0A11154C"/>
    <w:rsid w:val="0A7202F4"/>
    <w:rsid w:val="0AA0301A"/>
    <w:rsid w:val="0AFD429F"/>
    <w:rsid w:val="0BFF3E59"/>
    <w:rsid w:val="0C3F284E"/>
    <w:rsid w:val="0CBD2809"/>
    <w:rsid w:val="0D7347CD"/>
    <w:rsid w:val="0EE34BB5"/>
    <w:rsid w:val="13E15E4C"/>
    <w:rsid w:val="16490CAF"/>
    <w:rsid w:val="17EE2E7C"/>
    <w:rsid w:val="18BA2340"/>
    <w:rsid w:val="18BA3B64"/>
    <w:rsid w:val="18D83D9B"/>
    <w:rsid w:val="194216B8"/>
    <w:rsid w:val="19CA179F"/>
    <w:rsid w:val="19DC42DB"/>
    <w:rsid w:val="1C7578EA"/>
    <w:rsid w:val="1CBA54DA"/>
    <w:rsid w:val="1F2042C0"/>
    <w:rsid w:val="213D1F8B"/>
    <w:rsid w:val="21C958B7"/>
    <w:rsid w:val="21DF6083"/>
    <w:rsid w:val="21E7307B"/>
    <w:rsid w:val="221562AF"/>
    <w:rsid w:val="225F598E"/>
    <w:rsid w:val="23A91E45"/>
    <w:rsid w:val="241B6A43"/>
    <w:rsid w:val="2516413B"/>
    <w:rsid w:val="269A56BA"/>
    <w:rsid w:val="2A4E6179"/>
    <w:rsid w:val="2B0A3F10"/>
    <w:rsid w:val="2B804BE8"/>
    <w:rsid w:val="2C256D28"/>
    <w:rsid w:val="2CB207DD"/>
    <w:rsid w:val="2D7C00F8"/>
    <w:rsid w:val="2E1D693D"/>
    <w:rsid w:val="30157EDB"/>
    <w:rsid w:val="31F051A9"/>
    <w:rsid w:val="32A36C87"/>
    <w:rsid w:val="33A647C9"/>
    <w:rsid w:val="33DD7F20"/>
    <w:rsid w:val="36EC217C"/>
    <w:rsid w:val="39087367"/>
    <w:rsid w:val="3A313AA3"/>
    <w:rsid w:val="3AA708C3"/>
    <w:rsid w:val="3AE051AF"/>
    <w:rsid w:val="3B5F3538"/>
    <w:rsid w:val="3D646247"/>
    <w:rsid w:val="3F6E2D9A"/>
    <w:rsid w:val="3FC55E58"/>
    <w:rsid w:val="405866B5"/>
    <w:rsid w:val="410A0A5D"/>
    <w:rsid w:val="438355A4"/>
    <w:rsid w:val="452D6A5F"/>
    <w:rsid w:val="45CB7868"/>
    <w:rsid w:val="478D3B4A"/>
    <w:rsid w:val="478D544C"/>
    <w:rsid w:val="48425ABB"/>
    <w:rsid w:val="494562B0"/>
    <w:rsid w:val="4B9668D6"/>
    <w:rsid w:val="4BB245B3"/>
    <w:rsid w:val="4F106AE0"/>
    <w:rsid w:val="520A0268"/>
    <w:rsid w:val="52EA277D"/>
    <w:rsid w:val="534575E6"/>
    <w:rsid w:val="56F622AA"/>
    <w:rsid w:val="57FE72A6"/>
    <w:rsid w:val="58C47DDD"/>
    <w:rsid w:val="597A21C0"/>
    <w:rsid w:val="59F86143"/>
    <w:rsid w:val="5AD04545"/>
    <w:rsid w:val="5D5F4467"/>
    <w:rsid w:val="5DF53DBE"/>
    <w:rsid w:val="5F085AE0"/>
    <w:rsid w:val="6167566E"/>
    <w:rsid w:val="6190749D"/>
    <w:rsid w:val="61F82AFC"/>
    <w:rsid w:val="62EC7735"/>
    <w:rsid w:val="643717CD"/>
    <w:rsid w:val="654D0FEE"/>
    <w:rsid w:val="65526FC4"/>
    <w:rsid w:val="68651AF0"/>
    <w:rsid w:val="688F78C5"/>
    <w:rsid w:val="6A3161C9"/>
    <w:rsid w:val="6B6A5077"/>
    <w:rsid w:val="6DE673CF"/>
    <w:rsid w:val="71107264"/>
    <w:rsid w:val="725C0621"/>
    <w:rsid w:val="72B1013D"/>
    <w:rsid w:val="73AE530D"/>
    <w:rsid w:val="76E11DE3"/>
    <w:rsid w:val="77C46D9B"/>
    <w:rsid w:val="7D6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A6DDA21"/>
  <w15:docId w15:val="{E8C2DAAF-9DC5-4F50-B57B-D67BF370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7876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86136</cp:lastModifiedBy>
  <cp:revision>49</cp:revision>
  <dcterms:created xsi:type="dcterms:W3CDTF">2017-07-04T11:36:00Z</dcterms:created>
  <dcterms:modified xsi:type="dcterms:W3CDTF">2021-03-24T04:55:00Z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